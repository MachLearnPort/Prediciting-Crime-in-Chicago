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R="004366C7" w:rsidRDefault="004366C7"/>
    <w:p w:rsidP="000C699D" w:rsidR="000C699D" w:rsidRDefault="000C699D" w:rsidRPr="000C699D">
      <w:pPr>
        <w:jc w:val="center"/>
        <w:rPr>
          <w:color w:themeColor="accent1" w:themeShade="80" w:val="1F3864"/>
          <w:sz w:val="24"/>
          <w:szCs w:val="24"/>
        </w:rPr>
      </w:pPr>
      <w:r w:rsidRPr="000C699D">
        <w:rPr>
          <w:color w:themeColor="accent1" w:themeShade="80" w:val="1F3864"/>
          <w:sz w:val="24"/>
          <w:szCs w:val="24"/>
        </w:rPr>
        <w:t>Arson Heat Map</w:t>
      </w:r>
    </w:p>
    <w:p>
      <w:r>
        <w:drawing>
          <wp:inline distB="0" distL="0" distR="0" distT="0">
            <wp:extent cx="5943600" cy="5943600"/>
            <wp:effectExtent b="0" l="0" r="0" t="0"/>
            <wp:docPr id="1" name="Arson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rson_.png"/>
                    <pic:cNvPicPr preferRelativeResize="0"/>
                  </pic:nvPicPr>
                  <pic:blipFill>
                    <a:blip r:embed="Image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483" w:rsidRDefault="00F44483"/>
    <w:p w:rsidR="00F44483" w:rsidRDefault="00F44483"/>
    <w:p w:rsidR="00F44483" w:rsidRDefault="00F44483"/>
    <w:p w:rsidR="00F44483" w:rsidRDefault="00F44483"/>
    <w:p w:rsidR="00F44483" w:rsidRDefault="00F44483"/>
    <w:p w:rsidR="00F44483" w:rsidRDefault="00F44483"/>
    <w:p w:rsidP="007D2DB6" w:rsidR="000C699D" w:rsidRDefault="00AC56DC" w:rsidRPr="000C699D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Assault</w:t>
      </w:r>
      <w:r w:rsidR="000C699D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" name="Assault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sault_.png"/>
                    <pic:cNvPicPr preferRelativeResize="0"/>
                  </pic:nvPicPr>
                  <pic:blipFill>
                    <a:blip r:embed="Image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E12C60" w:rsidR="001937E4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Battery</w:t>
      </w:r>
      <w:r w:rsidR="00F44483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3" name="Battery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ttery_.png"/>
                    <pic:cNvPicPr preferRelativeResize="0"/>
                  </pic:nvPicPr>
                  <pic:blipFill>
                    <a:blip r:embed="Image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F44483" w:rsidR="001937E4" w:rsidRDefault="00AC56DC" w:rsidRPr="00F44483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Burglary</w:t>
      </w:r>
      <w:r w:rsidR="00F44483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4" name="Burglary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rglary_.png"/>
                    <pic:cNvPicPr preferRelativeResize="0"/>
                  </pic:nvPicPr>
                  <pic:blipFill>
                    <a:blip r:embed="Image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1937E4" w:rsidR="00F44483" w:rsidRDefault="00F44483"/>
    <w:p w:rsidP="00696661" w:rsidR="001937E4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Criminal Damage</w:t>
      </w:r>
      <w:r w:rsidR="00F44483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5" name="Criminal_Damage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iminal_Damage_.png"/>
                    <pic:cNvPicPr preferRelativeResize="0"/>
                  </pic:nvPicPr>
                  <pic:blipFill>
                    <a:blip r:embed="Image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D4BFB" w:rsidR="001937E4" w:rsidRDefault="00AC56DC" w:rsidRPr="006D4BFB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Criminal Sexual Assault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6" name="Criminal_Sexual_Assault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iminal_Sexual_Assault_.png"/>
                    <pic:cNvPicPr preferRelativeResize="0"/>
                  </pic:nvPicPr>
                  <pic:blipFill>
                    <a:blip r:embed="Image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D4BFB" w:rsidR="006D4BFB" w:rsidRDefault="00AC56DC" w:rsidRPr="006D4BFB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Criminal Trespass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7" name="Criminal_Trespass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riminal_Trespass_.png"/>
                    <pic:cNvPicPr preferRelativeResize="0"/>
                  </pic:nvPicPr>
                  <pic:blipFill>
                    <a:blip r:embed="Image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D4BFB" w:rsidR="006D4BFB" w:rsidRDefault="00AC56DC" w:rsidRPr="006D4BFB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Deceptive Practice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8" name="Deceptive_Practice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ceptive_Practice_.png"/>
                    <pic:cNvPicPr preferRelativeResize="0"/>
                  </pic:nvPicPr>
                  <pic:blipFill>
                    <a:blip r:embed="Image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D4BFB" w:rsidR="001937E4" w:rsidRDefault="00AC56DC" w:rsidRPr="006D4BFB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Gambling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9" name="Gambling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ling_.png"/>
                    <pic:cNvPicPr preferRelativeResize="0"/>
                  </pic:nvPicPr>
                  <pic:blipFill>
                    <a:blip r:embed="Image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1937E4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Homicide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0" name="Homicide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omicide_.png"/>
                    <pic:cNvPicPr preferRelativeResize="0"/>
                  </pic:nvPicPr>
                  <pic:blipFill>
                    <a:blip r:embed="Image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Interference with a Public Officer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1" name="Interference_With_Public_Officer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terference_With_Public_Officer_.png"/>
                    <pic:cNvPicPr preferRelativeResize="0"/>
                  </pic:nvPicPr>
                  <pic:blipFill>
                    <a:blip r:embed="Image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Intimidation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2" name="Intimidation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timidation_.png"/>
                    <pic:cNvPicPr preferRelativeResize="0"/>
                  </pic:nvPicPr>
                  <pic:blipFill>
                    <a:blip r:embed="Image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Kidnapping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3" name="Kidnapping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idnapping_.png"/>
                    <pic:cNvPicPr preferRelativeResize="0"/>
                  </pic:nvPicPr>
                  <pic:blipFill>
                    <a:blip r:embed="Image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Liquor Law Violation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4" name="Liqour_Law_Violation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qour_Law_Violation_.png"/>
                    <pic:cNvPicPr preferRelativeResize="0"/>
                  </pic:nvPicPr>
                  <pic:blipFill>
                    <a:blip r:embed="Image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Motor Vehicle Theft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15" name="Motor_Vechicle_Theft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Motor_Vechicle_Theft_.png"/>
                  <pic:cNvPicPr preferRelativeResize="0"/>
                </pic:nvPicPr>
                <pic:blipFill>
                  <a:blip r:embed="ImageId22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Narcotics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6" name="Narcotics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arcotics_.png"/>
                    <pic:cNvPicPr preferRelativeResize="0"/>
                  </pic:nvPicPr>
                  <pic:blipFill>
                    <a:blip r:embed="Image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Non-Criminal Offense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17" name="Non-Criminal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Non-Criminal_.png"/>
                  <pic:cNvPicPr preferRelativeResize="0"/>
                </pic:nvPicPr>
                <pic:blipFill>
                  <a:blip r:embed="ImageId24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Obscenity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18" name="Obscenity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scenity_.png"/>
                    <pic:cNvPicPr preferRelativeResize="0"/>
                  </pic:nvPicPr>
                  <pic:blipFill>
                    <a:blip r:embed="Image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Offense Involving Children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19" name="Offense_Involving_Children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Offense_Involving_Children_.png"/>
                  <pic:cNvPicPr preferRelativeResize="0"/>
                </pic:nvPicPr>
                <pic:blipFill>
                  <a:blip r:embed="ImageId26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Other Offense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0" name="Other_Offense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ther_Offense_.png"/>
                    <pic:cNvPicPr preferRelativeResize="0"/>
                  </pic:nvPicPr>
                  <pic:blipFill>
                    <a:blip r:embed="Image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Prostitution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21" name="Prostitution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rostitution_.png"/>
                  <pic:cNvPicPr preferRelativeResize="0"/>
                </pic:nvPicPr>
                <pic:blipFill>
                  <a:blip r:embed="ImageId28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Public Peace Violation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2" name="Public_Peace_Violations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ublic_Peace_Violations_.png"/>
                    <pic:cNvPicPr preferRelativeResize="0"/>
                  </pic:nvPicPr>
                  <pic:blipFill>
                    <a:blip r:embed="Image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Public Indecency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23" name="Public_Indecency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ublic_Indecency_.png"/>
                  <pic:cNvPicPr preferRelativeResize="0"/>
                </pic:nvPicPr>
                <pic:blipFill>
                  <a:blip r:embed="ImageId30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 w:rsidRPr="00696661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Robbery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4" name="Robbery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obbery_.png"/>
                    <pic:cNvPicPr preferRelativeResize="0"/>
                  </pic:nvPicPr>
                  <pic:blipFill>
                    <a:blip r:embed="Image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Sexual Offense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25" name="Sexual_Offense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Sexual_Offense_.png"/>
                  <pic:cNvPicPr preferRelativeResize="0"/>
                </pic:nvPicPr>
                <pic:blipFill>
                  <a:blip r:embed="ImageId32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D4BFB" w:rsidRDefault="00AC56DC">
      <w:pPr>
        <w:jc w:val="center"/>
      </w:pPr>
      <w:r>
        <w:rPr>
          <w:color w:themeColor="accent1" w:themeShade="80" w:val="1F3864"/>
          <w:sz w:val="24"/>
          <w:szCs w:val="24"/>
        </w:rPr>
        <w:t>Stalking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6" name="Stalking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alking_.png"/>
                    <pic:cNvPicPr preferRelativeResize="0"/>
                  </pic:nvPicPr>
                  <pic:blipFill>
                    <a:blip r:embed="Image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96661" w:rsidR="00696661" w:rsidRDefault="00AC56DC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Theft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 w:rsidP="00696661" w:rsidR="001937E4" w:rsidRDefault="008A5C75">
      <w:pPr>
        <w:jc w:val="center"/>
      </w:pPr>
      <w:drawing>
        <wp:inline distB="0" distL="0" distR="0" distT="0">
          <wp:extent cx="5943600" cy="5943600"/>
          <wp:effectExtent b="0" l="0" r="0" t="0"/>
          <wp:docPr id="27" name="Theft_.png"/>
          <wp:cNvGraphicFramePr xmlns:a="http://schemas.openxmlformats.org/drawingml/2006/main">
            <a:graphicFrameLocks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Theft_.png"/>
                  <pic:cNvPicPr preferRelativeResize="0"/>
                </pic:nvPicPr>
                <pic:blipFill>
                  <a:blip r:embed="ImageId34"/>
                  <a:stretch>
                    <a:fillRect/>
                  </a:stretch>
                </pic:blipFill>
                <pic:spPr>
                  <a:xfrm>
                    <a:off x="0" y="0"/>
                    <a:ext cx="5943600" cy="59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p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1937E4" w:rsidR="006D4BFB" w:rsidRDefault="006D4BFB"/>
    <w:p w:rsidP="006D4BFB" w:rsidR="006D4BFB" w:rsidRDefault="00AC56DC" w:rsidRPr="006D4BFB">
      <w:pPr>
        <w:jc w:val="center"/>
        <w:rPr>
          <w:color w:themeColor="accent1" w:themeShade="80" w:val="1F3864"/>
          <w:sz w:val="24"/>
          <w:szCs w:val="24"/>
        </w:rPr>
      </w:pPr>
      <w:r>
        <w:rPr>
          <w:color w:themeColor="accent1" w:themeShade="80" w:val="1F3864"/>
          <w:sz w:val="24"/>
          <w:szCs w:val="24"/>
        </w:rPr>
        <w:t>Weapons Violation</w:t>
      </w:r>
      <w:r w:rsidR="006D4BFB" w:rsidRPr="000C699D">
        <w:rPr>
          <w:color w:themeColor="accent1" w:themeShade="80" w:val="1F3864"/>
          <w:sz w:val="24"/>
          <w:szCs w:val="24"/>
        </w:rPr>
        <w:t xml:space="preserve"> Heat Map</w:t>
      </w:r>
    </w:p>
    <w:p>
      <w:r>
        <w:drawing>
          <wp:inline distB="0" distL="0" distR="0" distT="0">
            <wp:extent cx="5943600" cy="5943600"/>
            <wp:effectExtent b="0" l="0" r="0" t="0"/>
            <wp:docPr id="28" name="Weapons_Violation_.png"/>
            <wp:cNvGraphicFramePr xmlns:a="http://schemas.openxmlformats.org/drawingml/2006/main">
              <a:graphicFrameLocks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eapons_Violation_.png"/>
                    <pic:cNvPicPr preferRelativeResize="0"/>
                  </pic:nvPicPr>
                  <pic:blipFill>
                    <a:blip r:embed="Image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E4" w:rsidRDefault="001937E4"/>
    <w:sectPr>
      <w:headerReference r:id="rIdHeader1" w:type="default"/>
      <w:footerReference r:id="rIdFooter1" w:type="default"/>
      <w:titlePg w:val="0"/>
      <w:pgMar w:bottom="1440" w:footer="720" w:gutter="0" w:header="720" w:left="1440" w:right="1440" w:top="1440"/>
      <w:pgSz w:h="15840" w:w="12240"/>
      <w:cols xmlns:w="http://schemas.openxmlformats.org/wordprocessingml/2006/main" w:space="720"/>
      <w:docGrid xmlns:w="http://schemas.openxmlformats.org/wordprocessingml/2006/main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5C75" w:rsidRDefault="008A5C75" w:rsidP="005E20DE">
      <w:pPr>
        <w:spacing w:after="0" w:line="240" w:lineRule="auto"/>
      </w:pPr>
      <w:r>
        <w:separator/>
      </w:r>
    </w:p>
  </w:endnote>
  <w:endnote w:type="continuationSeparator" w:id="0">
    <w:p w:rsidR="008A5C75" w:rsidRDefault="008A5C75" w:rsidP="005E20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dvent Pro">
    <w:panose1 w:val="02000506040000020004"/>
    <w:charset w:val="00"/>
    <w:family w:val="auto"/>
    <w:pitch w:val="variable"/>
    <w:sig w:usb0="800000AF" w:usb1="1000204A" w:usb2="00000000" w:usb3="00000000" w:csb0="0000009B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5E20DE" w:rsidRDefault="006650BB">
    <w:pPr>
      <w:pStyle w:val="Footer"/>
    </w:pPr>
    <w:r>
      <w:rPr>
        <w:noProof/>
      </w:rPr>
      <mc:AlternateContent>
        <mc:Choice Requires="wps">
          <w:drawing>
            <wp:anchor allowOverlap="1" behindDoc="0" distB="45720" distL="114300" distR="114300" distT="45720" layoutInCell="1" locked="0" relativeHeight="251670528" simplePos="0">
              <wp:simplePos x="0" y="0"/>
              <wp:positionH relativeFrom="column">
                <wp:posOffset>2021840</wp:posOffset>
              </wp:positionH>
              <wp:positionV relativeFrom="paragraph">
                <wp:posOffset>345440</wp:posOffset>
              </wp:positionV>
              <wp:extent cx="2360930" cy="1404620"/>
              <wp:effectExtent b="0" l="0" r="0" t="0"/>
              <wp:wrapSquare wrapText="bothSides"/>
              <wp:docPr id="19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650BB" w:rsidRDefault="006650BB" w:rsidRPr="006650BB">
                          <w:pPr>
                            <w:rPr>
                              <w:rFonts w:ascii="Agency FB" w:hAnsi="Agency FB"/>
                              <w:color w:themeColor="background1" w:val="FFFFFF"/>
                            </w:rPr>
                          </w:pPr>
                          <w:r w:rsidRPr="006650BB">
                            <w:rPr>
                              <w:rFonts w:ascii="Agency FB" w:hAnsi="Agency FB"/>
                              <w:color w:themeColor="background1" w:val="FFFFFF"/>
                            </w:rPr>
                            <w:t xml:space="preserve">Copyright </w:t>
                          </w:r>
                          <w:proofErr w:type="spellStart"/>
                          <w:r w:rsidRPr="006650BB">
                            <w:rPr>
                              <w:rFonts w:ascii="Agency FB" w:hAnsi="Agency FB"/>
                              <w:color w:themeColor="background1" w:val="FFFFFF"/>
                            </w:rPr>
                            <w:t>Alitheia</w:t>
                          </w:r>
                          <w:proofErr w:type="spellEnd"/>
                          <w:r w:rsidRPr="006650BB">
                            <w:rPr>
                              <w:rFonts w:ascii="Agency FB" w:hAnsi="Agency FB"/>
                              <w:color w:themeColor="background1" w:val="FFFFFF"/>
                            </w:rPr>
                            <w:t xml:space="preserve"> Technologies 2017</w:t>
                          </w:r>
                        </w:p>
                      </w:txbxContent>
                    </wps:txbx>
                    <wps:bodyPr anchor="t" anchorCtr="0" bIns="45720" lIns="91440" rIns="91440" rot="0" tIns="45720" vert="horz" wrap="square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coordsize="21600,21600" id="_x0000_t202" o:spt="202" path="m,l,21600r21600,l21600,xe">
              <v:stroke joinstyle="miter"/>
              <v:path gradientshapeok="t" o:connecttype="rect"/>
            </v:shapetype>
            <v:shape filled="f" id="_x0000_s1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" stroked="f" style="position:absolute;margin-left:159.2pt;margin-top:27.2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>
              <v:textbox style="mso-fit-shape-to-text:t">
                <w:txbxContent>
                  <w:p w:rsidR="006650BB" w:rsidRDefault="006650BB" w:rsidRPr="006650BB">
                    <w:pPr>
                      <w:rPr>
                        <w:rFonts w:ascii="Agency FB" w:hAnsi="Agency FB"/>
                        <w:color w:themeColor="background1" w:val="FFFFFF"/>
                      </w:rPr>
                    </w:pPr>
                    <w:r w:rsidRPr="006650BB">
                      <w:rPr>
                        <w:rFonts w:ascii="Agency FB" w:hAnsi="Agency FB"/>
                        <w:color w:themeColor="background1" w:val="FFFFFF"/>
                      </w:rPr>
                      <w:t xml:space="preserve">Copyright </w:t>
                    </w:r>
                    <w:proofErr w:type="spellStart"/>
                    <w:r w:rsidRPr="006650BB">
                      <w:rPr>
                        <w:rFonts w:ascii="Agency FB" w:hAnsi="Agency FB"/>
                        <w:color w:themeColor="background1" w:val="FFFFFF"/>
                      </w:rPr>
                      <w:t>Alitheia</w:t>
                    </w:r>
                    <w:proofErr w:type="spellEnd"/>
                    <w:r w:rsidRPr="006650BB">
                      <w:rPr>
                        <w:rFonts w:ascii="Agency FB" w:hAnsi="Agency FB"/>
                        <w:color w:themeColor="background1" w:val="FFFFFF"/>
                      </w:rPr>
                      <w:t xml:space="preserve"> Technologies 2017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5E20DE">
      <w:rPr>
        <w:noProof/>
      </w:rPr>
      <mc:AlternateContent>
        <mc:Choice Requires="wps">
          <w:drawing>
            <wp:anchor allowOverlap="1" behindDoc="0" distB="0" distL="114300" distR="114300" distT="0" layoutInCell="1" locked="0" relativeHeight="251660288" simplePos="0">
              <wp:simplePos x="0" y="0"/>
              <wp:positionH relativeFrom="column">
                <wp:posOffset>-968991</wp:posOffset>
              </wp:positionH>
              <wp:positionV relativeFrom="paragraph">
                <wp:posOffset>355060</wp:posOffset>
              </wp:positionV>
              <wp:extent cx="7983940" cy="272955"/>
              <wp:effectExtent b="0" l="0" r="0" t="0"/>
              <wp:wrapNone/>
              <wp:docPr id="192" name="Rectangle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83940" cy="272955"/>
                      </a:xfrm>
                      <a:prstGeom prst="rect">
                        <a:avLst/>
                      </a:prstGeom>
                      <a:solidFill>
                        <a:srgbClr val="00B0F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00b0f0" id="Rectangle 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" o:spid="_x0000_s1026" stroked="f" strokeweight="1pt" style="position:absolute;margin-left:-76.3pt;margin-top:27.95pt;width:628.65pt;height:2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w14:anchorId="75F6EC2D"/>
          </w:pict>
        </mc:Fallback>
      </mc:AlternateContent>
    </w:r>
    <w:r w:rsidR="005E20DE">
      <w:rPr>
        <w:noProof/>
      </w:rPr>
      <mc:AlternateContent>
        <mc:Choice Requires="wps">
          <w:drawing>
            <wp:anchor allowOverlap="1" behindDoc="0" distB="0" distL="114300" distR="114300" distT="0" layoutInCell="1" locked="0" relativeHeight="251662336" simplePos="0" wp14:anchorId="08B91D67" wp14:editId="40A9AB38">
              <wp:simplePos x="0" y="0"/>
              <wp:positionH relativeFrom="column">
                <wp:posOffset>-815975</wp:posOffset>
              </wp:positionH>
              <wp:positionV relativeFrom="paragraph">
                <wp:posOffset>507365</wp:posOffset>
              </wp:positionV>
              <wp:extent cx="7983855" cy="272415"/>
              <wp:effectExtent b="0" l="0" r="0" t="0"/>
              <wp:wrapNone/>
              <wp:docPr id="193" name="Text Box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P="005E20DE" w:rsidR="005E20DE" w:rsidRDefault="005E20DE" w:rsidRPr="005E20DE">
                          <w:pPr>
                            <w:pStyle w:val="Footer"/>
                            <w:jc w:val="center"/>
                            <w:rPr>
                              <w:noProof/>
                              <w:color w:themeColor="text1" w:val="000000"/>
                              <w:sz w:val="72"/>
                              <w:szCs w:val="72"/>
                              <w14:shadow w14:algn="tl" w14:blurRad="38100" w14:dir="2700000" w14:dist="19050" w14:kx="0" w14:ky="0" w14:sx="100000" w14:sy="100000">
                                <w14:schemeClr w14:val="dk1">
                                  <w14:alpha w14:val="60000"/>
                                </w14:schemeClr>
                              </w14:shadow>
                              <w14:textOutline w14:algn="ctr" w14:cap="flat" w14:cmpd="sng" w14:w="0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themeColor="text1" w:val="000000"/>
                              <w:sz w:val="72"/>
                              <w:szCs w:val="72"/>
                              <w14:shadow w14:algn="tl" w14:blurRad="38100" w14:dir="2700000" w14:dist="19050" w14:kx="0" w14:ky="0" w14:sx="100000" w14:sy="100000">
                                <w14:schemeClr w14:val="dk1">
                                  <w14:alpha w14:val="60000"/>
                                </w14:schemeClr>
                              </w14:shadow>
                              <w14:textOutline w14:algn="ctr" w14:cap="flat" w14:cmpd="sng" w14:w="0">
                                <w14:noFill/>
                                <w14:prstDash w14:val="solid"/>
                                <w14:round/>
                              </w14:textOutline>
                            </w:rPr>
                            <w:t>Your text here</w:t>
                          </w:r>
                        </w:p>
                      </w:txbxContent>
                    </wps:txbx>
                    <wps:bodyPr anchor="t" anchorCtr="0" bIns="45720" compatLnSpc="1" forceAA="0" fromWordArt="0" horzOverflow="overflow" lIns="91440" numCol="1" rIns="91440" rot="0" rtlCol="0" spcCol="0" spcFirstLastPara="0" tIns="45720" vert="horz" vertOverflow="overflow" wrap="none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filled="f" id="Text Box 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" o:spid="_x0000_s1029" stroked="f" style="position:absolute;margin-left:-64.25pt;margin-top:39.95pt;width:628.65pt;height:21.4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type="#_x0000_t202" w14:anchorId="08B91D67">
              <v:fill o:detectmouseclick="t"/>
              <v:textbox style="mso-fit-shape-to-text:t">
                <w:txbxContent>
                  <w:p w:rsidP="005E20DE" w:rsidR="005E20DE" w:rsidRDefault="005E20DE" w:rsidRPr="005E20DE">
                    <w:pPr>
                      <w:pStyle w:val="Footer"/>
                      <w:jc w:val="center"/>
                      <w:rPr>
                        <w:noProof/>
                        <w:color w:themeColor="text1" w:val="000000"/>
                        <w:sz w:val="72"/>
                        <w:szCs w:val="72"/>
                        <w14:shadow w14:algn="tl" w14:blurRad="38100" w14:dir="2700000" w14:dist="19050" w14:kx="0" w14:ky="0" w14:sx="100000" w14:sy="100000">
                          <w14:schemeClr w14:val="dk1">
                            <w14:alpha w14:val="60000"/>
                          </w14:schemeClr>
                        </w14:shadow>
                        <w14:textOutline w14:algn="ctr" w14:cap="flat" w14:cmpd="sng" w14:w="0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noProof/>
                        <w:color w:themeColor="text1" w:val="000000"/>
                        <w:sz w:val="72"/>
                        <w:szCs w:val="72"/>
                        <w14:shadow w14:algn="tl" w14:blurRad="38100" w14:dir="2700000" w14:dist="19050" w14:kx="0" w14:ky="0" w14:sx="100000" w14:sy="100000">
                          <w14:schemeClr w14:val="dk1">
                            <w14:alpha w14:val="60000"/>
                          </w14:schemeClr>
                        </w14:shadow>
                        <w14:textOutline w14:algn="ctr" w14:cap="flat" w14:cmpd="sng" w14:w="0">
                          <w14:noFill/>
                          <w14:prstDash w14:val="solid"/>
                          <w14:round/>
                        </w14:textOutline>
                      </w:rPr>
                      <w:t>Your text here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5C75" w:rsidRDefault="008A5C75" w:rsidP="005E20DE">
      <w:pPr>
        <w:spacing w:after="0" w:line="240" w:lineRule="auto"/>
      </w:pPr>
      <w:r>
        <w:separator/>
      </w:r>
    </w:p>
  </w:footnote>
  <w:footnote w:type="continuationSeparator" w:id="0">
    <w:p w:rsidR="008A5C75" w:rsidRDefault="008A5C75" w:rsidP="005E20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5E20DE" w:rsidRDefault="000500AA">
    <w:pPr>
      <w:pStyle w:val="Header"/>
    </w:pPr>
    <w:r>
      <w:rPr>
        <w:noProof/>
      </w:rPr>
      <mc:AlternateContent>
        <mc:Choice Requires="wps">
          <w:drawing>
            <wp:anchor allowOverlap="1" behindDoc="0" distB="0" distL="114300" distR="114300" distT="0" layoutInCell="1" locked="0" relativeHeight="251659264" simplePos="0" wp14:anchorId="7EC433E7" wp14:editId="48081755">
              <wp:simplePos x="0" y="0"/>
              <wp:positionH relativeFrom="column">
                <wp:posOffset>-968375</wp:posOffset>
              </wp:positionH>
              <wp:positionV relativeFrom="paragraph">
                <wp:posOffset>-503555</wp:posOffset>
              </wp:positionV>
              <wp:extent cx="7887970" cy="927735"/>
              <wp:effectExtent b="5715" l="0" r="0" t="0"/>
              <wp:wrapNone/>
              <wp:docPr id="63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87970" cy="927735"/>
                      </a:xfrm>
                      <a:prstGeom prst="rect">
                        <a:avLst/>
                      </a:prstGeom>
                      <a:solidFill>
                        <a:srgbClr val="00B0F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fillcolor="#00b0f0" id="Rectangle 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" o:spid="_x0000_s1026" stroked="f" strokeweight="1pt" style="position:absolute;margin-left:-76.25pt;margin-top:-39.65pt;width:621.1pt;height:7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w14:anchorId="079097AD"/>
          </w:pict>
        </mc:Fallback>
      </mc:AlternateContent>
    </w:r>
    <w:r>
      <w:rPr>
        <w:noProof/>
      </w:rPr>
      <mc:AlternateContent>
        <mc:Choice Requires="wps">
          <w:drawing>
            <wp:anchor allowOverlap="1" behindDoc="0" distB="45720" distL="114300" distR="114300" distT="45720" layoutInCell="1" locked="0" relativeHeight="251664384" simplePos="0" wp14:anchorId="1DA4E72B" wp14:editId="5A4518B6">
              <wp:simplePos x="0" y="0"/>
              <wp:positionH relativeFrom="column">
                <wp:posOffset>-641350</wp:posOffset>
              </wp:positionH>
              <wp:positionV relativeFrom="paragraph">
                <wp:posOffset>-172720</wp:posOffset>
              </wp:positionV>
              <wp:extent cx="3408045" cy="654685"/>
              <wp:effectExtent b="0" l="0" r="0" t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8045" cy="6546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E20DE" w:rsidRDefault="005E20DE" w:rsidRPr="005E20DE">
                          <w:pPr>
                            <w:rPr>
                              <w:rFonts w:ascii="Advent Pro" w:hAnsi="Advent Pro"/>
                              <w:sz w:val="44"/>
                              <w:szCs w:val="44"/>
                            </w:rPr>
                          </w:pPr>
                          <w:r w:rsidRPr="005E20DE">
                            <w:rPr>
                              <w:rFonts w:ascii="Advent Pro" w:hAnsi="Advent Pro"/>
                              <w:color w:themeColor="accent1" w:themeShade="BF" w:val="2F5496"/>
                              <w:sz w:val="44"/>
                              <w:szCs w:val="44"/>
                            </w:rPr>
                            <w:t>ALITHEIA</w:t>
                          </w:r>
                          <w:r w:rsidRPr="005E20DE">
                            <w:rPr>
                              <w:rFonts w:ascii="Advent Pro" w:hAnsi="Advent Pro"/>
                              <w:sz w:val="44"/>
                              <w:szCs w:val="44"/>
                            </w:rPr>
                            <w:t xml:space="preserve"> </w:t>
                          </w:r>
                          <w:r w:rsidRPr="005E20DE">
                            <w:rPr>
                              <w:rFonts w:ascii="Advent Pro" w:hAnsi="Advent Pro"/>
                              <w:color w:themeColor="background1" w:val="FFFFFF"/>
                              <w:sz w:val="44"/>
                              <w:szCs w:val="44"/>
                            </w:rPr>
                            <w:t>Technologies</w:t>
                          </w:r>
                        </w:p>
                      </w:txbxContent>
                    </wps:txbx>
                    <wps:bodyPr anchor="t" anchorCtr="0" bIns="45720" lIns="91440" rIns="91440" rot="0" tIns="45720" vert="horz" wrap="square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coordsize="21600,21600" id="_x0000_t202" o:spt="202" path="m,l,21600r21600,l21600,xe" w14:anchorId="1DA4E72B">
              <v:stroke joinstyle="miter"/>
              <v:path gradientshapeok="t" o:connecttype="rect"/>
            </v:shapetype>
            <v:shape filled="f" id="Text Box 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" o:spid="_x0000_s1026" stroked="f" style="position:absolute;margin-left:-50.5pt;margin-top:-13.6pt;width:268.35pt;height:51.5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type="#_x0000_t202">
              <v:textbox>
                <w:txbxContent>
                  <w:p w:rsidR="005E20DE" w:rsidRDefault="005E20DE" w:rsidRPr="005E20DE">
                    <w:pPr>
                      <w:rPr>
                        <w:rFonts w:ascii="Advent Pro" w:hAnsi="Advent Pro"/>
                        <w:sz w:val="44"/>
                        <w:szCs w:val="44"/>
                      </w:rPr>
                    </w:pPr>
                    <w:r w:rsidRPr="005E20DE">
                      <w:rPr>
                        <w:rFonts w:ascii="Advent Pro" w:hAnsi="Advent Pro"/>
                        <w:color w:themeColor="accent1" w:themeShade="BF" w:val="2F5496"/>
                        <w:sz w:val="44"/>
                        <w:szCs w:val="44"/>
                      </w:rPr>
                      <w:t>ALITHEIA</w:t>
                    </w:r>
                    <w:r w:rsidRPr="005E20DE">
                      <w:rPr>
                        <w:rFonts w:ascii="Advent Pro" w:hAnsi="Advent Pro"/>
                        <w:sz w:val="44"/>
                        <w:szCs w:val="44"/>
                      </w:rPr>
                      <w:t xml:space="preserve"> </w:t>
                    </w:r>
                    <w:r w:rsidRPr="005E20DE">
                      <w:rPr>
                        <w:rFonts w:ascii="Advent Pro" w:hAnsi="Advent Pro"/>
                        <w:color w:themeColor="background1" w:val="FFFFFF"/>
                        <w:sz w:val="44"/>
                        <w:szCs w:val="44"/>
                      </w:rPr>
                      <w:t>Technologies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5E20DE">
      <w:rPr>
        <w:noProof/>
      </w:rPr>
      <mc:AlternateContent>
        <mc:Choice Requires="wps">
          <w:drawing>
            <wp:anchor allowOverlap="1" behindDoc="0" distB="0" distL="114300" distR="114300" distT="0" layoutInCell="1" locked="0" relativeHeight="251667456" simplePos="0" wp14:anchorId="27D1F1E2" wp14:editId="3C3936EE">
              <wp:simplePos x="0" y="0"/>
              <wp:positionH relativeFrom="column">
                <wp:posOffset>-908685</wp:posOffset>
              </wp:positionH>
              <wp:positionV relativeFrom="paragraph">
                <wp:posOffset>427642</wp:posOffset>
              </wp:positionV>
              <wp:extent cx="182880" cy="8939284"/>
              <wp:effectExtent b="0" l="0" r="7620" t="0"/>
              <wp:wrapNone/>
              <wp:docPr id="195" name="Rectangle 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880" cy="8939284"/>
                      </a:xfrm>
                      <a:prstGeom prst="rect">
                        <a:avLst/>
                      </a:prstGeom>
                      <a:solidFill>
                        <a:srgbClr val="00B0F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fillcolor="#00b0f0" id="Rectangle 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" o:spid="_x0000_s1026" stroked="f" strokeweight="1pt" style="position:absolute;margin-left:-71.55pt;margin-top:33.65pt;width:14.4pt;height:703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w14:anchorId="2F319505"/>
          </w:pict>
        </mc:Fallback>
      </mc:AlternateContent>
    </w:r>
    <w:r w:rsidR="005E20DE">
      <w:rPr>
        <w:noProof/>
      </w:rPr>
      <mc:AlternateContent>
        <mc:Choice Requires="wps">
          <w:drawing>
            <wp:anchor allowOverlap="1" behindDoc="0" distB="0" distL="114300" distR="114300" distT="0" layoutInCell="1" locked="0" relativeHeight="251668480" simplePos="0" wp14:anchorId="79FD1B67" wp14:editId="7E11418A">
              <wp:simplePos x="0" y="0"/>
              <wp:positionH relativeFrom="column">
                <wp:posOffset>6632575</wp:posOffset>
              </wp:positionH>
              <wp:positionV relativeFrom="paragraph">
                <wp:posOffset>388620</wp:posOffset>
              </wp:positionV>
              <wp:extent cx="228600" cy="8939284"/>
              <wp:effectExtent b="0" l="0" r="0" t="0"/>
              <wp:wrapNone/>
              <wp:docPr id="196" name="Rectangle 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" cy="8939284"/>
                      </a:xfrm>
                      <a:prstGeom prst="rect">
                        <a:avLst/>
                      </a:prstGeom>
                      <a:solidFill>
                        <a:srgbClr val="00B0F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anchor="ctr" anchorCtr="0" bIns="45720" compatLnSpc="1" forceAA="0" fromWordArt="0" horzOverflow="overflow" lIns="91440" numCol="1" rIns="91440" rot="0" rtlCol="0" spcCol="0" spcFirstLastPara="0" tIns="45720" vert="horz" vertOverflow="overflow" wrap="square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fillcolor="#00b0f0" id="Rectangle 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" o:spid="_x0000_s1026" stroked="f" strokeweight="1pt" style="position:absolute;margin-left:522.25pt;margin-top:30.6pt;width:18pt;height:703.9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w14:anchorId="7B3DD70B"/>
          </w:pict>
        </mc:Fallback>
      </mc:AlternateContent>
    </w:r>
    <w:r w:rsidR="005E20DE">
      <w:rPr>
        <w:noProof/>
      </w:rPr>
      <mc:AlternateContent>
        <mc:Choice Requires="wps">
          <w:drawing>
            <wp:anchor allowOverlap="1" behindDoc="0" distB="45720" distL="114300" distR="114300" distT="45720" layoutInCell="1" locked="0" relativeHeight="251666432" simplePos="0" wp14:anchorId="770C4689" wp14:editId="2CFAFC44">
              <wp:simplePos x="0" y="0"/>
              <wp:positionH relativeFrom="column">
                <wp:posOffset>4812665</wp:posOffset>
              </wp:positionH>
              <wp:positionV relativeFrom="paragraph">
                <wp:posOffset>-144496</wp:posOffset>
              </wp:positionV>
              <wp:extent cx="2360930" cy="1404620"/>
              <wp:effectExtent b="0" l="0" r="0" t="0"/>
              <wp:wrapSquare wrapText="bothSides"/>
              <wp:docPr id="1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E20DE" w:rsidRDefault="005E20DE" w:rsidRPr="005E20DE">
                          <w:pPr>
                            <w:rPr>
                              <w:rFonts w:ascii="Agency FB" w:hAnsi="Agency FB"/>
                              <w:color w:themeColor="background1" w:val="FFFFFF"/>
                              <w:sz w:val="32"/>
                              <w:szCs w:val="32"/>
                            </w:rPr>
                          </w:pPr>
                          <w:r w:rsidRPr="005E20DE">
                            <w:rPr>
                              <w:rFonts w:ascii="Agency FB" w:hAnsi="Agency FB"/>
                              <w:color w:themeColor="background1" w:val="FFFFFF"/>
                              <w:sz w:val="32"/>
                              <w:szCs w:val="32"/>
                            </w:rPr>
                            <w:t>Crime Prediction</w:t>
                          </w:r>
                        </w:p>
                      </w:txbxContent>
                    </wps:txbx>
                    <wps:bodyPr anchor="t" anchorCtr="0" bIns="45720" lIns="91440" rIns="91440" rot="0" tIns="45720" vert="horz" wrap="square">
                      <a:sp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filled="f" id="_x0000_s1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" stroked="f" style="position:absolute;margin-left:378.95pt;margin-top:-11.4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type="#_x0000_t202" w14:anchorId="770C4689">
              <v:textbox style="mso-fit-shape-to-text:t">
                <w:txbxContent>
                  <w:p w:rsidR="005E20DE" w:rsidRDefault="005E20DE" w:rsidRPr="005E20DE">
                    <w:pPr>
                      <w:rPr>
                        <w:rFonts w:ascii="Agency FB" w:hAnsi="Agency FB"/>
                        <w:color w:themeColor="background1" w:val="FFFFFF"/>
                        <w:sz w:val="32"/>
                        <w:szCs w:val="32"/>
                      </w:rPr>
                    </w:pPr>
                    <w:r w:rsidRPr="005E20DE">
                      <w:rPr>
                        <w:rFonts w:ascii="Agency FB" w:hAnsi="Agency FB"/>
                        <w:color w:themeColor="background1" w:val="FFFFFF"/>
                        <w:sz w:val="32"/>
                        <w:szCs w:val="32"/>
                      </w:rPr>
                      <w:t>Crime Prediction</w:t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/>
</file>

<file path=word/settings.xml><?xml version="1.0" encoding="utf-8"?>
<w:settings xmlns:w="http://schemas.openxmlformats.org/wordprocessingml/2006/main" xmlns:mc="http://schemas.openxmlformats.org/markup-compatibility/2006"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10="urn:schemas-microsoft-com:office:word" xmlns:w14="http://schemas.microsoft.com/office/word/2010/wordml" xmlns:w15="http://schemas.microsoft.com/office/word/2012/wordml" mc:Ignorable="w14 w15">
  <w:zoom w:percent="90"/>
  <w:proofState w:grammar="clean" w:spelling="clean"/>
  <w:formsDesign/>
  <w:defaultTabStop w:val="720"/>
  <w:characterSpacingControl w:val="doNotCompress"/>
  <w:hdrShapeDefaults>
    <o:shapedefaults spidmax="2049" v:ext="edit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888"/>
    <w:rsid w:val="000500AA"/>
    <w:rsid w:val="000C699D"/>
    <w:rsid w:val="001049DF"/>
    <w:rsid w:val="00137465"/>
    <w:rsid w:val="001446F0"/>
    <w:rsid w:val="001937E4"/>
    <w:rsid w:val="001F246C"/>
    <w:rsid w:val="00215C1A"/>
    <w:rsid w:val="00414F67"/>
    <w:rsid w:val="004366C7"/>
    <w:rsid w:val="004F4E39"/>
    <w:rsid w:val="00546A2D"/>
    <w:rsid w:val="005E20DE"/>
    <w:rsid w:val="006650BB"/>
    <w:rsid w:val="00696661"/>
    <w:rsid w:val="006D431C"/>
    <w:rsid w:val="006D4BFB"/>
    <w:rsid w:val="0071281C"/>
    <w:rsid w:val="00736B6E"/>
    <w:rsid w:val="007B6FC0"/>
    <w:rsid w:val="007D2DB6"/>
    <w:rsid w:val="008A5C75"/>
    <w:rsid w:val="008E27BC"/>
    <w:rsid w:val="00AC56DC"/>
    <w:rsid w:val="00B26888"/>
    <w:rsid w:val="00B34030"/>
    <w:rsid w:val="00C42C4A"/>
    <w:rsid w:val="00CC52AB"/>
    <w:rsid w:val="00DB3C42"/>
    <w:rsid w:val="00E12C60"/>
    <w:rsid w:val="00EA662C"/>
    <w:rsid w:val="00ED412A"/>
    <w:rsid w:val="00F34337"/>
    <w:rsid w:val="00F44483"/>
    <w:rsid w:val="00FD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49" v:ext="edit"/>
    <o:shapelayout v:ext="edit">
      <o:idmap data="1" v:ext="edit"/>
    </o:shapelayout>
  </w:shapeDefaults>
  <w:decimalSymbol w:val="."/>
  <w:listSeparator w:val=","/>
  <w15:chartTrackingRefBased/>
</w:settings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en-US"/>
      </w:rPr>
    </w:rPrDefault>
    <w:pPrDefault>
      <w:pPr>
        <w:spacing w:after="160" w:line="259" w:lineRule="auto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PlaceholderText" w:type="character">
    <w:name w:val="Placeholder Text"/>
    <w:basedOn w:val="DefaultParagraphFont"/>
    <w:uiPriority w:val="99"/>
    <w:semiHidden/>
    <w:rsid w:val="004366C7"/>
    <w:rPr>
      <w:color w:val="808080"/>
    </w:rPr>
  </w:style>
  <w:style w:styleId="Header" w:type="paragraph">
    <w:name w:val="header"/>
    <w:basedOn w:val="Normal"/>
    <w:link w:val="HeaderChar"/>
    <w:uiPriority w:val="99"/>
    <w:unhideWhenUsed/>
    <w:rsid w:val="005E20D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5E20DE"/>
  </w:style>
  <w:style w:styleId="Footer" w:type="paragraph">
    <w:name w:val="footer"/>
    <w:basedOn w:val="Normal"/>
    <w:link w:val="FooterChar"/>
    <w:uiPriority w:val="99"/>
    <w:unhideWhenUsed/>
    <w:rsid w:val="005E20DE"/>
    <w:pPr>
      <w:tabs>
        <w:tab w:pos="4680" w:val="center"/>
        <w:tab w:pos="9360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5E20DE"/>
  </w:style>
  <w:style w:styleId="ListParagraph" w:type="paragraph">
    <w:name w:val="List Paragraph"/>
    <w:basedOn w:val="Normal"/>
    <w:uiPriority w:val="34"/>
    <w:qFormat/>
    <w:rsid w:val="00FD05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 ?><Relationships xmlns="http://schemas.openxmlformats.org/package/2006/relationships"><Relationship Id="ImageId10" Target="media/image10.png" Type="http://schemas.openxmlformats.org/officeDocument/2006/relationships/image"/><Relationship Id="ImageId11" Target="media/image11.png" Type="http://schemas.openxmlformats.org/officeDocument/2006/relationships/image"/><Relationship Id="ImageId12" Target="media/image12.png" Type="http://schemas.openxmlformats.org/officeDocument/2006/relationships/image"/><Relationship Id="ImageId13" Target="media/image13.png" Type="http://schemas.openxmlformats.org/officeDocument/2006/relationships/image"/><Relationship Id="ImageId14" Target="media/image14.png" Type="http://schemas.openxmlformats.org/officeDocument/2006/relationships/image"/><Relationship Id="ImageId15" Target="media/image15.png" Type="http://schemas.openxmlformats.org/officeDocument/2006/relationships/image"/><Relationship Id="ImageId16" Target="media/image16.png" Type="http://schemas.openxmlformats.org/officeDocument/2006/relationships/image"/><Relationship Id="ImageId17" Target="media/image17.png" Type="http://schemas.openxmlformats.org/officeDocument/2006/relationships/image"/><Relationship Id="ImageId18" Target="media/image18.png" Type="http://schemas.openxmlformats.org/officeDocument/2006/relationships/image"/><Relationship Id="ImageId19" Target="media/image19.png" Type="http://schemas.openxmlformats.org/officeDocument/2006/relationships/image"/><Relationship Id="ImageId20" Target="media/image20.png" Type="http://schemas.openxmlformats.org/officeDocument/2006/relationships/image"/><Relationship Id="ImageId21" Target="media/image21.png" Type="http://schemas.openxmlformats.org/officeDocument/2006/relationships/image"/><Relationship Id="ImageId22" Target="media/image22.png" Type="http://schemas.openxmlformats.org/officeDocument/2006/relationships/image"/><Relationship Id="ImageId23" Target="media/image23.png" Type="http://schemas.openxmlformats.org/officeDocument/2006/relationships/image"/><Relationship Id="ImageId24" Target="media/image24.png" Type="http://schemas.openxmlformats.org/officeDocument/2006/relationships/image"/><Relationship Id="ImageId25" Target="media/image25.png" Type="http://schemas.openxmlformats.org/officeDocument/2006/relationships/image"/><Relationship Id="ImageId26" Target="media/image26.png" Type="http://schemas.openxmlformats.org/officeDocument/2006/relationships/image"/><Relationship Id="ImageId27" Target="media/image27.png" Type="http://schemas.openxmlformats.org/officeDocument/2006/relationships/image"/><Relationship Id="ImageId28" Target="media/image28.png" Type="http://schemas.openxmlformats.org/officeDocument/2006/relationships/image"/><Relationship Id="ImageId29" Target="media/image29.png" Type="http://schemas.openxmlformats.org/officeDocument/2006/relationships/image"/><Relationship Id="ImageId30" Target="media/image30.png" Type="http://schemas.openxmlformats.org/officeDocument/2006/relationships/image"/><Relationship Id="ImageId31" Target="media/image31.png" Type="http://schemas.openxmlformats.org/officeDocument/2006/relationships/image"/><Relationship Id="ImageId32" Target="media/image32.png" Type="http://schemas.openxmlformats.org/officeDocument/2006/relationships/image"/><Relationship Id="ImageId33" Target="media/image33.png" Type="http://schemas.openxmlformats.org/officeDocument/2006/relationships/image"/><Relationship Id="ImageId34" Target="media/image34.png" Type="http://schemas.openxmlformats.org/officeDocument/2006/relationships/image"/><Relationship Id="ImageId35" Target="media/image35.png" Type="http://schemas.openxmlformats.org/officeDocument/2006/relationships/image"/><Relationship Id="ImageId8" Target="media/image8.png" Type="http://schemas.openxmlformats.org/officeDocument/2006/relationships/image"/><Relationship Id="ImageId9" Target="media/image9.png" Type="http://schemas.openxmlformats.org/officeDocument/2006/relationships/image"/><Relationship Id="numberingId1" Target="numbering.xml" Type="http://schemas.openxmlformats.org/officeDocument/2006/relationships/numbering"/><Relationship Id="rId1" Target="styles.xml" Type="http://schemas.openxmlformats.org/officeDocument/2006/relationships/styles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2" Target="settings.xml" Type="http://schemas.openxmlformats.org/officeDocument/2006/relationships/settings"/><Relationship Id="rId3" Target="webSettings.xml" Type="http://schemas.openxmlformats.org/officeDocument/2006/relationships/webSettings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media/image1.png" Type="http://schemas.openxmlformats.org/officeDocument/2006/relationships/image"/><Relationship Id="rId7" Target="media/image2.png" Type="http://schemas.openxmlformats.org/officeDocument/2006/relationships/image"/><Relationship Id="rIdFooter1" Target="footer1.xml" Type="http://schemas.openxmlformats.org/officeDocument/2006/relationships/footer"/><Relationship Id="rIdHeader1" Target="header1.xml" Type="http://schemas.openxmlformats.org/officeDocument/2006/relationships/header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crimetemplate3.dotx</Template>
  <TotalTime>60</TotalTime>
  <Pages>14</Pages>
  <Words>141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</dc:creator>
  <cp:keywords/>
  <dc:description/>
  <cp:lastModifiedBy>Jeff</cp:lastModifiedBy>
  <cp:revision>15</cp:revision>
  <dcterms:created xsi:type="dcterms:W3CDTF">2017-09-22T21:52:00Z</dcterms:created>
  <dcterms:modified xsi:type="dcterms:W3CDTF">2017-09-22T22:52:00Z</dcterms:modified>
</cp:coreProperties>
</file>